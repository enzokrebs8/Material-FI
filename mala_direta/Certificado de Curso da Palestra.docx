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B28F7" w14:textId="77777777" w:rsidR="00500E36" w:rsidRPr="003F36E1" w:rsidRDefault="005B357B" w:rsidP="003F7405">
      <w:pPr>
        <w:pStyle w:val="Subttulo"/>
      </w:pPr>
      <w:bookmarkStart w:id="0" w:name="_GoBack"/>
      <w:bookmarkEnd w:id="0"/>
      <w:r>
        <w:t xml:space="preserve">Certificado curso de  </w:t>
      </w:r>
      <w:r w:rsidR="007F30A5">
        <w:fldChar w:fldCharType="begin"/>
      </w:r>
      <w:r w:rsidR="007F30A5">
        <w:instrText xml:space="preserve"> MERGEFIELD "Palestra" </w:instrText>
      </w:r>
      <w:r w:rsidR="007F30A5">
        <w:fldChar w:fldCharType="separate"/>
      </w:r>
      <w:r w:rsidR="008B6789" w:rsidRPr="0089488F">
        <w:rPr>
          <w:noProof/>
        </w:rPr>
        <w:t>IA</w:t>
      </w:r>
      <w:r w:rsidR="007F30A5">
        <w:rPr>
          <w:noProof/>
        </w:rPr>
        <w:fldChar w:fldCharType="end"/>
      </w:r>
    </w:p>
    <w:p w14:paraId="37AF61D3" w14:textId="77777777" w:rsidR="00500E36" w:rsidRPr="00637172" w:rsidRDefault="005B357B" w:rsidP="00637172">
      <w:pPr>
        <w:pStyle w:val="Ttulo1"/>
      </w:pPr>
      <w:r>
        <w:t>certificamos que</w:t>
      </w:r>
    </w:p>
    <w:p w14:paraId="5E48AA2D" w14:textId="77777777" w:rsidR="00500E36" w:rsidRDefault="007F30A5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 w:rsidR="008B6789" w:rsidRPr="0089488F">
        <w:rPr>
          <w:noProof/>
        </w:rPr>
        <w:t>Carolina Marzinoti Libarino</w:t>
      </w:r>
      <w:r>
        <w:rPr>
          <w:noProof/>
        </w:rPr>
        <w:fldChar w:fldCharType="end"/>
      </w:r>
    </w:p>
    <w:p w14:paraId="24B567FA" w14:textId="77777777" w:rsidR="00500E36" w:rsidRDefault="0067738C" w:rsidP="00A91699">
      <w:r>
        <w:t>RG:</w:t>
      </w:r>
      <w:r w:rsidR="008B6789">
        <w:t xml:space="preserve"> </w:t>
      </w:r>
      <w:r w:rsidR="007F30A5">
        <w:fldChar w:fldCharType="begin"/>
      </w:r>
      <w:r w:rsidR="007F30A5">
        <w:instrText xml:space="preserve"> MERGEFIELD "RG" </w:instrText>
      </w:r>
      <w:r w:rsidR="007F30A5">
        <w:fldChar w:fldCharType="separate"/>
      </w:r>
      <w:r w:rsidR="008B6789">
        <w:rPr>
          <w:noProof/>
        </w:rPr>
        <w:t>22.555.555-55</w:t>
      </w:r>
      <w:r w:rsidR="007F30A5">
        <w:rPr>
          <w:noProof/>
        </w:rPr>
        <w:fldChar w:fldCharType="end"/>
      </w:r>
      <w:r>
        <w:t>, c</w:t>
      </w:r>
      <w:r w:rsidR="005B357B">
        <w:t xml:space="preserve">oncluiu com êxito o Curso de </w:t>
      </w:r>
      <w:r w:rsidR="007F30A5">
        <w:fldChar w:fldCharType="begin"/>
      </w:r>
      <w:r w:rsidR="007F30A5">
        <w:instrText xml:space="preserve"> MERGEFIELD "Palestra" </w:instrText>
      </w:r>
      <w:r w:rsidR="007F30A5">
        <w:fldChar w:fldCharType="separate"/>
      </w:r>
      <w:r w:rsidR="008B6789">
        <w:rPr>
          <w:noProof/>
        </w:rPr>
        <w:t>IA</w:t>
      </w:r>
      <w:r w:rsidR="007F30A5">
        <w:rPr>
          <w:noProof/>
        </w:rPr>
        <w:fldChar w:fldCharType="end"/>
      </w:r>
      <w:r w:rsidR="008B6789">
        <w:t xml:space="preserve"> </w:t>
      </w:r>
      <w:r w:rsidR="005B357B">
        <w:t>no dia 19/10/2023 com carga hor</w:t>
      </w:r>
      <w:r>
        <w:t xml:space="preserve">ária de 1 hora no evento ocorrido no auditório da </w:t>
      </w:r>
      <w:r w:rsidR="005B357B">
        <w:t>ETEC - Profª Maria Cristina Medeiros</w:t>
      </w:r>
      <w:r>
        <w:t xml:space="preserve"> no dia do Profissional da Informática.</w:t>
      </w:r>
    </w:p>
    <w:p w14:paraId="5E629D50" w14:textId="77777777" w:rsidR="0067738C" w:rsidRDefault="0067738C" w:rsidP="00150073"/>
    <w:p w14:paraId="0839E872" w14:textId="77777777" w:rsidR="008B6789" w:rsidRDefault="008B6789" w:rsidP="00150073"/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14:paraId="2CA9F35B" w14:textId="77777777" w:rsidTr="0067738C">
        <w:trPr>
          <w:trHeight w:val="1494"/>
          <w:jc w:val="center"/>
        </w:trPr>
        <w:tc>
          <w:tcPr>
            <w:tcW w:w="4710" w:type="dxa"/>
            <w:vAlign w:val="bottom"/>
          </w:tcPr>
          <w:p w14:paraId="309723D9" w14:textId="77777777" w:rsidR="000E7008" w:rsidRDefault="0067738C" w:rsidP="00EC1E5F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9264" behindDoc="0" locked="0" layoutInCell="1" allowOverlap="1" wp14:anchorId="0F9E7F2A" wp14:editId="4E813570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-254635</wp:posOffset>
                  </wp:positionV>
                  <wp:extent cx="1091565" cy="337820"/>
                  <wp:effectExtent l="0" t="0" r="0" b="5080"/>
                  <wp:wrapNone/>
                  <wp:docPr id="10" name="Imagem 10" descr="C:\Users\LAB4\Downloads\58483780cef1014c0b5e4a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LAB4\Downloads\58483780cef1014c0b5e4a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</w:tc>
        <w:tc>
          <w:tcPr>
            <w:tcW w:w="3533" w:type="dxa"/>
            <w:vAlign w:val="bottom"/>
          </w:tcPr>
          <w:p w14:paraId="31470BC8" w14:textId="77777777" w:rsidR="00A91699" w:rsidRPr="00A91699" w:rsidRDefault="00A91699" w:rsidP="00A91699">
            <w:pPr>
              <w:pStyle w:val="Selo"/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08D1A8" wp14:editId="025FDEA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0</wp:posOffset>
                      </wp:positionV>
                      <wp:extent cx="1234440" cy="1188720"/>
                      <wp:effectExtent l="0" t="0" r="22860" b="11430"/>
                      <wp:wrapSquare wrapText="bothSides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B5805" w14:textId="77777777" w:rsidR="000E7008" w:rsidRDefault="000E7008" w:rsidP="00A91699">
                                  <w:pPr>
                                    <w:pStyle w:val="Selo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7C747C20" wp14:editId="1BCACB3E">
                                        <wp:extent cx="676910" cy="676910"/>
                                        <wp:effectExtent l="0" t="0" r="0" b="0"/>
                                        <wp:docPr id="14" name="Imagem 14" descr="Nossa História – Etec MC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Nossa História – Etec MCM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6910" cy="676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08D1A8" id="Elipse 1" o:spid="_x0000_s1026" alt="Título: Círculo com a palavra 'selo' dentro" style="position:absolute;left:0;text-align:left;margin-left:38.6pt;margin-top:0;width:97.2pt;height:9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" fillcolor="white [3212]" strokecolor="#444d26 [3215]" strokeweight="1pt">
                      <v:stroke joinstyle="miter"/>
                      <v:textbox>
                        <w:txbxContent>
                          <w:p w14:paraId="757B5805" w14:textId="77777777" w:rsidR="000E7008" w:rsidRDefault="000E7008" w:rsidP="00A91699">
                            <w:pPr>
                              <w:pStyle w:val="Sel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7C747C20" wp14:editId="1BCACB3E">
                                  <wp:extent cx="676910" cy="676910"/>
                                  <wp:effectExtent l="0" t="0" r="0" b="0"/>
                                  <wp:docPr id="14" name="Imagem 14" descr="Nossa História – Etec MC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ssa História – Etec MC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14:paraId="0D9BCA3B" w14:textId="77777777" w:rsidR="0005145F" w:rsidRDefault="0067738C" w:rsidP="0067738C">
            <w:pPr>
              <w:pStyle w:val="Assinatura"/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60288" behindDoc="0" locked="0" layoutInCell="1" allowOverlap="1" wp14:anchorId="32EE0849" wp14:editId="70C09AE8">
                  <wp:simplePos x="0" y="0"/>
                  <wp:positionH relativeFrom="column">
                    <wp:posOffset>789940</wp:posOffset>
                  </wp:positionH>
                  <wp:positionV relativeFrom="paragraph">
                    <wp:posOffset>-501650</wp:posOffset>
                  </wp:positionV>
                  <wp:extent cx="1352550" cy="624205"/>
                  <wp:effectExtent l="0" t="0" r="0" b="0"/>
                  <wp:wrapNone/>
                  <wp:docPr id="11" name="Imagem 11" descr="Adriano Aresti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Adriano Aresti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Diretor</w:t>
            </w:r>
          </w:p>
        </w:tc>
      </w:tr>
    </w:tbl>
    <w:p w14:paraId="0EE9AD33" w14:textId="77777777" w:rsidR="000D711B" w:rsidRDefault="000D711B" w:rsidP="004411C1"/>
    <w:sectPr w:rsidR="000D711B" w:rsidSect="000D711B">
      <w:headerReference w:type="default" r:id="rId14"/>
      <w:footerReference w:type="default" r:id="rId15"/>
      <w:headerReference w:type="first" r:id="rId16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7DC50" w14:textId="77777777" w:rsidR="000E7008" w:rsidRDefault="000E7008">
      <w:r>
        <w:separator/>
      </w:r>
    </w:p>
  </w:endnote>
  <w:endnote w:type="continuationSeparator" w:id="0">
    <w:p w14:paraId="3E57ECCF" w14:textId="77777777" w:rsidR="000E7008" w:rsidRDefault="000E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DEE3" w14:textId="77777777" w:rsidR="000E7008" w:rsidRDefault="000E700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BF8F5" w14:textId="77777777" w:rsidR="000E7008" w:rsidRDefault="000E7008">
      <w:r>
        <w:separator/>
      </w:r>
    </w:p>
  </w:footnote>
  <w:footnote w:type="continuationSeparator" w:id="0">
    <w:p w14:paraId="4268299A" w14:textId="77777777" w:rsidR="000E7008" w:rsidRDefault="000E7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CC169" w14:textId="77777777" w:rsidR="000E7008" w:rsidRDefault="000E700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1" layoutInCell="1" allowOverlap="1" wp14:anchorId="38C139BF" wp14:editId="67D13617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ED4B" w14:textId="77777777" w:rsidR="000E7008" w:rsidRDefault="000E700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1312" behindDoc="1" locked="1" layoutInCell="1" allowOverlap="1" wp14:anchorId="60150B29" wp14:editId="225A18EF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7B"/>
    <w:rsid w:val="00015A24"/>
    <w:rsid w:val="0004165D"/>
    <w:rsid w:val="0005145F"/>
    <w:rsid w:val="00051A41"/>
    <w:rsid w:val="00053FAA"/>
    <w:rsid w:val="00097672"/>
    <w:rsid w:val="000D4F0E"/>
    <w:rsid w:val="000D711B"/>
    <w:rsid w:val="000E7008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B357B"/>
    <w:rsid w:val="006038C7"/>
    <w:rsid w:val="00637172"/>
    <w:rsid w:val="00641DB0"/>
    <w:rsid w:val="00662788"/>
    <w:rsid w:val="0067738C"/>
    <w:rsid w:val="0068461E"/>
    <w:rsid w:val="006D661C"/>
    <w:rsid w:val="0070422D"/>
    <w:rsid w:val="0078066C"/>
    <w:rsid w:val="007A7E8A"/>
    <w:rsid w:val="007C7E58"/>
    <w:rsid w:val="007F30A5"/>
    <w:rsid w:val="008344F4"/>
    <w:rsid w:val="008773EB"/>
    <w:rsid w:val="00880B48"/>
    <w:rsid w:val="00890EFE"/>
    <w:rsid w:val="008B6789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EC1E5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668E891"/>
  <w15:chartTrackingRefBased/>
  <w15:docId w15:val="{5B96F756-D23B-494A-A2BC-BBC7A680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279021-e501-42af-bcc9-389e27406c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E4E73F72ED64CB8CA12943A556576" ma:contentTypeVersion="13" ma:contentTypeDescription="Create a new document." ma:contentTypeScope="" ma:versionID="56586f282e766dc9cd4204ec28793544">
  <xsd:schema xmlns:xsd="http://www.w3.org/2001/XMLSchema" xmlns:xs="http://www.w3.org/2001/XMLSchema" xmlns:p="http://schemas.microsoft.com/office/2006/metadata/properties" xmlns:ns3="28279021-e501-42af-bcc9-389e27406c1e" xmlns:ns4="ede46db9-8c45-4ccd-9913-1e8f0d4f9312" targetNamespace="http://schemas.microsoft.com/office/2006/metadata/properties" ma:root="true" ma:fieldsID="28f39b967f3178363bbac109e9b862ff" ns3:_="" ns4:_="">
    <xsd:import namespace="28279021-e501-42af-bcc9-389e27406c1e"/>
    <xsd:import namespace="ede46db9-8c45-4ccd-9913-1e8f0d4f931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79021-e501-42af-bcc9-389e27406c1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46db9-8c45-4ccd-9913-1e8f0d4f931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0EEA3-6670-41CF-AF2D-EF996D399A7E}">
  <ds:schemaRefs>
    <ds:schemaRef ds:uri="http://purl.org/dc/dcmitype/"/>
    <ds:schemaRef ds:uri="ede46db9-8c45-4ccd-9913-1e8f0d4f9312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28279021-e501-42af-bcc9-389e27406c1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CDB066F-5893-4C8D-B386-EAE04EE51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6CE49-A9CF-4838-933F-7388DE063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79021-e501-42af-bcc9-389e27406c1e"/>
    <ds:schemaRef ds:uri="ede46db9-8c45-4ccd-9913-1e8f0d4f9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2E5E3D-803B-4CBB-84FA-72854B54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0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ENZO KREBS SILVA</cp:lastModifiedBy>
  <cp:revision>2</cp:revision>
  <cp:lastPrinted>2017-07-28T13:07:00Z</cp:lastPrinted>
  <dcterms:created xsi:type="dcterms:W3CDTF">2023-08-30T12:26:00Z</dcterms:created>
  <dcterms:modified xsi:type="dcterms:W3CDTF">2023-08-30T12:26:00Z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0x010100AC9E4E73F72ED64CB8CA12943A556576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